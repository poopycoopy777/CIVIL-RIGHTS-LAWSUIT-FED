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AC77C" w14:textId="6FE32E22" w:rsidR="00E21CEC" w:rsidRDefault="00EA0E4F" w:rsidP="00E21CEC">
      <w:pPr>
        <w:pStyle w:val="Title"/>
        <w:rPr>
          <w:i/>
          <w:i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76D8EC" wp14:editId="1A1E7580">
                <wp:simplePos x="0" y="0"/>
                <wp:positionH relativeFrom="column">
                  <wp:posOffset>-114300</wp:posOffset>
                </wp:positionH>
                <wp:positionV relativeFrom="paragraph">
                  <wp:posOffset>13335</wp:posOffset>
                </wp:positionV>
                <wp:extent cx="1501140" cy="1295400"/>
                <wp:effectExtent l="0" t="0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757B3" w14:textId="0E24CD7F" w:rsidR="00C73A99" w:rsidRPr="00593EE5" w:rsidRDefault="00E5361D" w:rsidP="00152D75">
                            <w:pPr>
                              <w:spacing w:line="220" w:lineRule="exact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Chris Noeller</w:t>
                            </w:r>
                          </w:p>
                          <w:p w14:paraId="19EC3F54" w14:textId="394E0D13" w:rsidR="00C73A99" w:rsidRDefault="00C73A99" w:rsidP="00152D75">
                            <w:pPr>
                              <w:pStyle w:val="Heading3"/>
                              <w:spacing w:line="220" w:lineRule="exact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Chief o</w:t>
                            </w:r>
                            <w:r w:rsidRPr="003A7BD3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f Police</w:t>
                            </w:r>
                          </w:p>
                          <w:p w14:paraId="17463011" w14:textId="1039EFE7" w:rsidR="009E0BCB" w:rsidRDefault="009E0BCB" w:rsidP="00152D75">
                            <w:pPr>
                              <w:spacing w:line="220" w:lineRule="exact"/>
                            </w:pPr>
                          </w:p>
                          <w:p w14:paraId="73A4A397" w14:textId="77777777" w:rsidR="00EA0E4F" w:rsidRDefault="00EA0E4F" w:rsidP="00EA0E4F">
                            <w:pP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157918A" w14:textId="52D294D5" w:rsidR="00EA0E4F" w:rsidRPr="00E21CEC" w:rsidRDefault="00EA0E4F" w:rsidP="00EA0E4F">
                            <w:pP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 w:rsidRPr="00E21CEC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200 South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1CEC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Main Street</w:t>
                            </w:r>
                          </w:p>
                          <w:p w14:paraId="37771DD2" w14:textId="472CF819" w:rsidR="00EA0E4F" w:rsidRPr="00E21CEC" w:rsidRDefault="00EA0E4F" w:rsidP="00EA0E4F">
                            <w:pP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 w:rsidRPr="00E21CEC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Pueblo CO 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  8</w:t>
                            </w:r>
                            <w:r w:rsidRPr="00E21CEC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1003</w:t>
                            </w:r>
                          </w:p>
                          <w:p w14:paraId="6FBFCE17" w14:textId="77777777" w:rsidR="00EA0E4F" w:rsidRDefault="00EA0E4F" w:rsidP="00EA0E4F">
                            <w:pP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PHONE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E21CEC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719-553-2420</w:t>
                            </w:r>
                          </w:p>
                          <w:p w14:paraId="2C52292A" w14:textId="77777777" w:rsidR="00EA0E4F" w:rsidRPr="00E21CEC" w:rsidRDefault="00EA0E4F" w:rsidP="00EA0E4F">
                            <w:pP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FAX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ab/>
                              <w:t>719-553-2479</w:t>
                            </w:r>
                          </w:p>
                          <w:p w14:paraId="6701FDCE" w14:textId="77777777" w:rsidR="00EA0E4F" w:rsidRPr="00E21CEC" w:rsidRDefault="00EA0E4F" w:rsidP="00EA0E4F">
                            <w:pP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7C9EC8F" w14:textId="77777777" w:rsidR="00EA0E4F" w:rsidRPr="001344D9" w:rsidRDefault="00EA0E4F" w:rsidP="00152D75">
                            <w:pPr>
                              <w:spacing w:line="220" w:lineRule="exact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7B1D33C9" w14:textId="77777777" w:rsidR="00C73A99" w:rsidRPr="003A7BD3" w:rsidRDefault="00C73A99" w:rsidP="00152D75">
                            <w:pPr>
                              <w:spacing w:line="220" w:lineRule="exact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76D8E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9pt;margin-top:1.05pt;width:118.2pt;height:10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" stroked="f">
                <v:textbox>
                  <w:txbxContent>
                    <w:p w14:paraId="46F757B3" w14:textId="0E24CD7F" w:rsidR="00C73A99" w:rsidRPr="00593EE5" w:rsidRDefault="00E5361D" w:rsidP="00152D75">
                      <w:pPr>
                        <w:spacing w:line="220" w:lineRule="exact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Chris Noeller</w:t>
                      </w:r>
                    </w:p>
                    <w:p w14:paraId="19EC3F54" w14:textId="394E0D13" w:rsidR="00C73A99" w:rsidRDefault="00C73A99" w:rsidP="00152D75">
                      <w:pPr>
                        <w:pStyle w:val="Heading3"/>
                        <w:spacing w:line="220" w:lineRule="exact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Chief o</w:t>
                      </w:r>
                      <w:r w:rsidRPr="003A7BD3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f Police</w:t>
                      </w:r>
                    </w:p>
                    <w:p w14:paraId="17463011" w14:textId="1039EFE7" w:rsidR="009E0BCB" w:rsidRDefault="009E0BCB" w:rsidP="00152D75">
                      <w:pPr>
                        <w:spacing w:line="220" w:lineRule="exact"/>
                      </w:pPr>
                    </w:p>
                    <w:p w14:paraId="73A4A397" w14:textId="77777777" w:rsidR="00EA0E4F" w:rsidRDefault="00EA0E4F" w:rsidP="00EA0E4F">
                      <w:pP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14:paraId="2157918A" w14:textId="52D294D5" w:rsidR="00EA0E4F" w:rsidRPr="00E21CEC" w:rsidRDefault="00EA0E4F" w:rsidP="00EA0E4F">
                      <w:pP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 w:rsidRPr="00E21CEC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200 South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E21CEC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Main Street</w:t>
                      </w:r>
                    </w:p>
                    <w:p w14:paraId="37771DD2" w14:textId="472CF819" w:rsidR="00EA0E4F" w:rsidRPr="00E21CEC" w:rsidRDefault="00EA0E4F" w:rsidP="00EA0E4F">
                      <w:pP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 w:rsidRPr="00E21CEC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Pueblo CO  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  8</w:t>
                      </w:r>
                      <w:r w:rsidRPr="00E21CEC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1003</w:t>
                      </w:r>
                    </w:p>
                    <w:p w14:paraId="6FBFCE17" w14:textId="77777777" w:rsidR="00EA0E4F" w:rsidRDefault="00EA0E4F" w:rsidP="00EA0E4F">
                      <w:pP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PHONE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ab/>
                      </w:r>
                      <w:r w:rsidRPr="00E21CEC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719-553-2420</w:t>
                      </w:r>
                    </w:p>
                    <w:p w14:paraId="2C52292A" w14:textId="77777777" w:rsidR="00EA0E4F" w:rsidRPr="00E21CEC" w:rsidRDefault="00EA0E4F" w:rsidP="00EA0E4F">
                      <w:pP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FAX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ab/>
                        <w:t>719-553-2479</w:t>
                      </w:r>
                    </w:p>
                    <w:p w14:paraId="6701FDCE" w14:textId="77777777" w:rsidR="00EA0E4F" w:rsidRPr="00E21CEC" w:rsidRDefault="00EA0E4F" w:rsidP="00EA0E4F">
                      <w:pP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14:paraId="37C9EC8F" w14:textId="77777777" w:rsidR="00EA0E4F" w:rsidRPr="001344D9" w:rsidRDefault="00EA0E4F" w:rsidP="00152D75">
                      <w:pPr>
                        <w:spacing w:line="220" w:lineRule="exact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7B1D33C9" w14:textId="77777777" w:rsidR="00C73A99" w:rsidRPr="003A7BD3" w:rsidRDefault="00C73A99" w:rsidP="00152D75">
                      <w:pPr>
                        <w:spacing w:line="220" w:lineRule="exact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21CEC">
        <w:rPr>
          <w:i/>
          <w:i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764EFB4" wp14:editId="4BD5CADC">
                <wp:simplePos x="0" y="0"/>
                <wp:positionH relativeFrom="page">
                  <wp:posOffset>5676900</wp:posOffset>
                </wp:positionH>
                <wp:positionV relativeFrom="paragraph">
                  <wp:posOffset>0</wp:posOffset>
                </wp:positionV>
                <wp:extent cx="1798320" cy="1257300"/>
                <wp:effectExtent l="0" t="0" r="0" b="0"/>
                <wp:wrapThrough wrapText="bothSides">
                  <wp:wrapPolygon edited="0">
                    <wp:start x="0" y="0"/>
                    <wp:lineTo x="0" y="21273"/>
                    <wp:lineTo x="21280" y="21273"/>
                    <wp:lineTo x="2128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43803" w14:textId="77777777" w:rsidR="00EA0E4F" w:rsidRPr="001344D9" w:rsidRDefault="00EA0E4F" w:rsidP="00EA0E4F">
                            <w:pPr>
                              <w:spacing w:line="220" w:lineRule="exact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344D9"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James Martin</w:t>
                            </w:r>
                          </w:p>
                          <w:p w14:paraId="72E597AA" w14:textId="77777777" w:rsidR="00EA0E4F" w:rsidRPr="001344D9" w:rsidRDefault="00EA0E4F" w:rsidP="00EA0E4F">
                            <w:pPr>
                              <w:spacing w:line="220" w:lineRule="exact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344D9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Deputy Chief</w:t>
                            </w:r>
                          </w:p>
                          <w:p w14:paraId="6CF84705" w14:textId="77777777" w:rsidR="00EA0E4F" w:rsidRPr="001344D9" w:rsidRDefault="00EA0E4F" w:rsidP="00EA0E4F">
                            <w:pPr>
                              <w:spacing w:line="220" w:lineRule="exact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BC98B2C" w14:textId="0D191FDD" w:rsidR="00EA0E4F" w:rsidRPr="001344D9" w:rsidRDefault="00E64D88" w:rsidP="00EA0E4F">
                            <w:pPr>
                              <w:spacing w:line="220" w:lineRule="exact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Kenny Rider</w:t>
                            </w:r>
                          </w:p>
                          <w:p w14:paraId="4DECD04E" w14:textId="4571DF43" w:rsidR="00EA0E4F" w:rsidRDefault="00E64D88" w:rsidP="00EA0E4F">
                            <w:pPr>
                              <w:spacing w:line="220" w:lineRule="exact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Acting </w:t>
                            </w:r>
                            <w:r w:rsidR="00EA0E4F" w:rsidRPr="001344D9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Deputy Chief</w:t>
                            </w:r>
                          </w:p>
                          <w:p w14:paraId="11001874" w14:textId="77777777" w:rsidR="00EA0E4F" w:rsidRDefault="00EA0E4F" w:rsidP="00EA0E4F">
                            <w:pPr>
                              <w:spacing w:line="220" w:lineRule="exact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4BB6E4FE" w14:textId="77777777" w:rsidR="00EA0E4F" w:rsidRPr="00F539DE" w:rsidRDefault="00EA0E4F" w:rsidP="00EA0E4F">
                            <w:pPr>
                              <w:spacing w:line="220" w:lineRule="exact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39DE"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Cody Wager</w:t>
                            </w:r>
                          </w:p>
                          <w:p w14:paraId="427BCFB9" w14:textId="77777777" w:rsidR="00EA0E4F" w:rsidRDefault="00EA0E4F" w:rsidP="00EA0E4F">
                            <w:pPr>
                              <w:spacing w:line="220" w:lineRule="exact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Deputy Chief</w:t>
                            </w:r>
                          </w:p>
                          <w:p w14:paraId="22DCB1D1" w14:textId="77777777" w:rsidR="00EA0E4F" w:rsidRDefault="00EA0E4F" w:rsidP="00EA0E4F">
                            <w:pPr>
                              <w:pStyle w:val="Title"/>
                              <w:jc w:val="both"/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</w:rPr>
                            </w:pPr>
                          </w:p>
                          <w:p w14:paraId="25E33C5F" w14:textId="77777777" w:rsidR="00152D75" w:rsidRDefault="00152D75" w:rsidP="00152D75">
                            <w:pP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4EFB4" id="Text Box 2" o:spid="_x0000_s1027" type="#_x0000_t202" style="position:absolute;left:0;text-align:left;margin-left:447pt;margin-top:0;width:141.6pt;height:99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" stroked="f">
                <v:textbox>
                  <w:txbxContent>
                    <w:p w14:paraId="2E043803" w14:textId="77777777" w:rsidR="00EA0E4F" w:rsidRPr="001344D9" w:rsidRDefault="00EA0E4F" w:rsidP="00EA0E4F">
                      <w:pPr>
                        <w:spacing w:line="220" w:lineRule="exact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 w:rsidRPr="001344D9"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James Martin</w:t>
                      </w:r>
                    </w:p>
                    <w:p w14:paraId="72E597AA" w14:textId="77777777" w:rsidR="00EA0E4F" w:rsidRPr="001344D9" w:rsidRDefault="00EA0E4F" w:rsidP="00EA0E4F">
                      <w:pPr>
                        <w:spacing w:line="220" w:lineRule="exact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1344D9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Deputy Chief</w:t>
                      </w:r>
                    </w:p>
                    <w:p w14:paraId="6CF84705" w14:textId="77777777" w:rsidR="00EA0E4F" w:rsidRPr="001344D9" w:rsidRDefault="00EA0E4F" w:rsidP="00EA0E4F">
                      <w:pPr>
                        <w:spacing w:line="220" w:lineRule="exact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0BC98B2C" w14:textId="0D191FDD" w:rsidR="00EA0E4F" w:rsidRPr="001344D9" w:rsidRDefault="00E64D88" w:rsidP="00EA0E4F">
                      <w:pPr>
                        <w:spacing w:line="220" w:lineRule="exact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Kenny Rider</w:t>
                      </w:r>
                    </w:p>
                    <w:p w14:paraId="4DECD04E" w14:textId="4571DF43" w:rsidR="00EA0E4F" w:rsidRDefault="00E64D88" w:rsidP="00EA0E4F">
                      <w:pPr>
                        <w:spacing w:line="220" w:lineRule="exact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Acting </w:t>
                      </w:r>
                      <w:r w:rsidR="00EA0E4F" w:rsidRPr="001344D9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Deputy Chief</w:t>
                      </w:r>
                    </w:p>
                    <w:p w14:paraId="11001874" w14:textId="77777777" w:rsidR="00EA0E4F" w:rsidRDefault="00EA0E4F" w:rsidP="00EA0E4F">
                      <w:pPr>
                        <w:spacing w:line="220" w:lineRule="exact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4BB6E4FE" w14:textId="77777777" w:rsidR="00EA0E4F" w:rsidRPr="00F539DE" w:rsidRDefault="00EA0E4F" w:rsidP="00EA0E4F">
                      <w:pPr>
                        <w:spacing w:line="220" w:lineRule="exact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 w:rsidRPr="00F539DE"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Cody Wager</w:t>
                      </w:r>
                    </w:p>
                    <w:p w14:paraId="427BCFB9" w14:textId="77777777" w:rsidR="00EA0E4F" w:rsidRDefault="00EA0E4F" w:rsidP="00EA0E4F">
                      <w:pPr>
                        <w:spacing w:line="220" w:lineRule="exact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Deputy Chief</w:t>
                      </w:r>
                    </w:p>
                    <w:p w14:paraId="22DCB1D1" w14:textId="77777777" w:rsidR="00EA0E4F" w:rsidRDefault="00EA0E4F" w:rsidP="00EA0E4F">
                      <w:pPr>
                        <w:pStyle w:val="Title"/>
                        <w:jc w:val="both"/>
                        <w:rPr>
                          <w:rFonts w:ascii="Arial" w:hAnsi="Arial" w:cs="Arial"/>
                          <w:b w:val="0"/>
                          <w:bCs/>
                          <w:sz w:val="24"/>
                        </w:rPr>
                      </w:pPr>
                    </w:p>
                    <w:p w14:paraId="25E33C5F" w14:textId="77777777" w:rsidR="00152D75" w:rsidRDefault="00152D75" w:rsidP="00152D75">
                      <w:pP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76688E">
        <w:rPr>
          <w:b w:val="0"/>
          <w:noProof/>
        </w:rPr>
        <w:drawing>
          <wp:anchor distT="0" distB="0" distL="114300" distR="114300" simplePos="0" relativeHeight="251660288" behindDoc="0" locked="0" layoutInCell="1" allowOverlap="1" wp14:anchorId="719B7774" wp14:editId="2A5E536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823210" cy="792480"/>
            <wp:effectExtent l="0" t="0" r="0" b="7620"/>
            <wp:wrapNone/>
            <wp:docPr id="6" name="Picture 1" descr="C:\Users\eickelmanj\AppData\Local\Microsoft\Windows\Temporary Internet Files\Content.Outlook\TLW03MN9\Cupol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ickelmanj\AppData\Local\Microsoft\Windows\Temporary Internet Files\Content.Outlook\TLW03MN9\Cupola 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F63B77D" w14:textId="77777777" w:rsidR="00E21CEC" w:rsidRDefault="00E21CEC" w:rsidP="00E21CEC">
      <w:pPr>
        <w:pStyle w:val="Title"/>
        <w:rPr>
          <w:i/>
          <w:iCs/>
          <w:sz w:val="28"/>
        </w:rPr>
      </w:pPr>
    </w:p>
    <w:p w14:paraId="1F830F47" w14:textId="77777777" w:rsidR="00E21CEC" w:rsidRDefault="00E21CEC" w:rsidP="00E21CEC">
      <w:pPr>
        <w:pStyle w:val="Title"/>
        <w:rPr>
          <w:i/>
          <w:iCs/>
          <w:sz w:val="28"/>
        </w:rPr>
      </w:pPr>
    </w:p>
    <w:p w14:paraId="01EDDA9B" w14:textId="77777777" w:rsidR="00E21CEC" w:rsidRDefault="00E21CEC" w:rsidP="00E21CEC">
      <w:pPr>
        <w:pStyle w:val="Title"/>
        <w:ind w:left="1440" w:firstLine="720"/>
        <w:rPr>
          <w:i/>
          <w:iCs/>
          <w:sz w:val="28"/>
        </w:rPr>
      </w:pPr>
    </w:p>
    <w:p w14:paraId="1CE82E8C" w14:textId="3A57B4EA" w:rsidR="00C73A99" w:rsidRDefault="00C73A99" w:rsidP="00EA0E4F">
      <w:pPr>
        <w:pStyle w:val="Title"/>
        <w:rPr>
          <w:rFonts w:ascii="Arial" w:hAnsi="Arial" w:cs="Arial"/>
          <w:i/>
          <w:iCs/>
          <w:sz w:val="24"/>
        </w:rPr>
      </w:pPr>
    </w:p>
    <w:p w14:paraId="4B9B024D" w14:textId="127CDBD2" w:rsidR="004141F2" w:rsidRPr="00EA0E4F" w:rsidRDefault="004141F2" w:rsidP="004141F2">
      <w:pPr>
        <w:pStyle w:val="Title"/>
        <w:ind w:left="2880" w:firstLine="720"/>
        <w:jc w:val="left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Pueblo Police Department</w:t>
      </w:r>
    </w:p>
    <w:p w14:paraId="124E7A38" w14:textId="77777777" w:rsidR="00C73A99" w:rsidRPr="00EA0E4F" w:rsidRDefault="00511071">
      <w:pPr>
        <w:pStyle w:val="Title"/>
        <w:jc w:val="left"/>
        <w:rPr>
          <w:rFonts w:ascii="Arial" w:hAnsi="Arial" w:cs="Arial"/>
          <w:sz w:val="24"/>
        </w:rPr>
      </w:pPr>
      <w:r w:rsidRPr="00EA0E4F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6BE17" wp14:editId="29B6B434">
                <wp:simplePos x="0" y="0"/>
                <wp:positionH relativeFrom="column">
                  <wp:posOffset>-161925</wp:posOffset>
                </wp:positionH>
                <wp:positionV relativeFrom="paragraph">
                  <wp:posOffset>210819</wp:posOffset>
                </wp:positionV>
                <wp:extent cx="6391275" cy="13335"/>
                <wp:effectExtent l="0" t="0" r="28575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1751B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16.6pt" to="490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" strokecolor="black [3213]"/>
            </w:pict>
          </mc:Fallback>
        </mc:AlternateContent>
      </w:r>
    </w:p>
    <w:p w14:paraId="67B37A27" w14:textId="77777777" w:rsidR="00A31069" w:rsidRDefault="00A31069" w:rsidP="0076688E">
      <w:pPr>
        <w:pStyle w:val="Title"/>
        <w:jc w:val="both"/>
        <w:rPr>
          <w:rFonts w:ascii="Arial" w:hAnsi="Arial" w:cs="Arial"/>
          <w:b w:val="0"/>
          <w:bCs/>
          <w:sz w:val="24"/>
        </w:rPr>
      </w:pPr>
    </w:p>
    <w:p w14:paraId="7C33CF22" w14:textId="014E7E1C" w:rsidR="00615AC1" w:rsidRDefault="00615AC1" w:rsidP="0076688E">
      <w:pPr>
        <w:pStyle w:val="Title"/>
        <w:jc w:val="both"/>
        <w:rPr>
          <w:rFonts w:ascii="Arial" w:hAnsi="Arial" w:cs="Arial"/>
          <w:b w:val="0"/>
          <w:bCs/>
          <w:sz w:val="24"/>
        </w:rPr>
      </w:pPr>
      <w:r>
        <w:rPr>
          <w:rFonts w:ascii="Arial" w:hAnsi="Arial" w:cs="Arial"/>
          <w:b w:val="0"/>
          <w:bCs/>
          <w:sz w:val="24"/>
        </w:rPr>
        <w:t>IA 2022-0034 Report Exception Log</w:t>
      </w:r>
    </w:p>
    <w:tbl>
      <w:tblPr>
        <w:tblStyle w:val="TableGrid"/>
        <w:tblpPr w:leftFromText="180" w:rightFromText="180" w:vertAnchor="text" w:horzAnchor="margin" w:tblpY="167"/>
        <w:tblW w:w="4911" w:type="pct"/>
        <w:tblLook w:val="04A0" w:firstRow="1" w:lastRow="0" w:firstColumn="1" w:lastColumn="0" w:noHBand="0" w:noVBand="1"/>
      </w:tblPr>
      <w:tblGrid>
        <w:gridCol w:w="4243"/>
        <w:gridCol w:w="4941"/>
      </w:tblGrid>
      <w:tr w:rsidR="006D4FE3" w14:paraId="29BB06B5" w14:textId="77777777" w:rsidTr="006D4FE3">
        <w:trPr>
          <w:trHeight w:val="254"/>
        </w:trPr>
        <w:tc>
          <w:tcPr>
            <w:tcW w:w="2310" w:type="pct"/>
          </w:tcPr>
          <w:p w14:paraId="1E7E9AF6" w14:textId="091D4C6F" w:rsidR="00615AC1" w:rsidRDefault="00615AC1" w:rsidP="00615AC1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4"/>
              </w:rPr>
            </w:pPr>
            <w:proofErr w:type="gramStart"/>
            <w:r>
              <w:rPr>
                <w:rFonts w:ascii="Arial" w:hAnsi="Arial" w:cs="Arial"/>
                <w:b w:val="0"/>
                <w:bCs/>
                <w:sz w:val="24"/>
              </w:rPr>
              <w:t>Item #(</w:t>
            </w:r>
            <w:proofErr w:type="gramEnd"/>
            <w:r>
              <w:rPr>
                <w:rFonts w:ascii="Arial" w:hAnsi="Arial" w:cs="Arial"/>
                <w:b w:val="0"/>
                <w:bCs/>
                <w:sz w:val="24"/>
              </w:rPr>
              <w:t>s)</w:t>
            </w:r>
          </w:p>
        </w:tc>
        <w:tc>
          <w:tcPr>
            <w:tcW w:w="2690" w:type="pct"/>
          </w:tcPr>
          <w:p w14:paraId="7A0B975F" w14:textId="3CB1B944" w:rsidR="00615AC1" w:rsidRDefault="00615AC1" w:rsidP="00615AC1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ascii="Arial" w:hAnsi="Arial" w:cs="Arial"/>
                <w:b w:val="0"/>
                <w:bCs/>
                <w:sz w:val="24"/>
              </w:rPr>
              <w:t>Exception Reason(s)</w:t>
            </w:r>
          </w:p>
        </w:tc>
      </w:tr>
      <w:tr w:rsidR="006D4FE3" w14:paraId="04858C26" w14:textId="77777777" w:rsidTr="006D4FE3">
        <w:trPr>
          <w:trHeight w:val="1736"/>
        </w:trPr>
        <w:tc>
          <w:tcPr>
            <w:tcW w:w="2310" w:type="pct"/>
          </w:tcPr>
          <w:p w14:paraId="06FD1683" w14:textId="4C17F470" w:rsidR="00615AC1" w:rsidRDefault="00EA5EAB" w:rsidP="00615AC1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ascii="Arial" w:hAnsi="Arial" w:cs="Arial"/>
                <w:b w:val="0"/>
                <w:bCs/>
                <w:sz w:val="24"/>
              </w:rPr>
              <w:t>1-2, 4, 7-8, 12-13, 18, 20, 25, 28, 30, 32-34, 36, 39, 42, 44-49, 52-53, 55-59, 61-62,65, 68-69, 73, 79, 82, 84, 86-88, 90, 92-93, 96, 98-101, 104-105, 107-110, 112-113, 120-122, 125-126, 130, 132-133, 142-143, 146-</w:t>
            </w:r>
            <w:r w:rsidR="00FC59BC">
              <w:rPr>
                <w:rFonts w:ascii="Arial" w:hAnsi="Arial" w:cs="Arial"/>
                <w:b w:val="0"/>
                <w:bCs/>
                <w:sz w:val="24"/>
              </w:rPr>
              <w:t>147, 160, 162, 165-166, 168, 171, 174, 176, 180, 188, 190, 193, 203-204, 213, 215-219, 221, 223-241, 243-247, 257, 259-260, 262, 269, 273-274, 280, 283, 285-300, 302, 311, 314, 317-318, 323-325, 327-329</w:t>
            </w:r>
          </w:p>
        </w:tc>
        <w:tc>
          <w:tcPr>
            <w:tcW w:w="2690" w:type="pct"/>
          </w:tcPr>
          <w:p w14:paraId="3D0D749B" w14:textId="77777777" w:rsidR="00EA5EAB" w:rsidRDefault="00EA5EAB" w:rsidP="00615AC1">
            <w:pPr>
              <w:pStyle w:val="Title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07EEE703" w14:textId="77777777" w:rsidR="00615AC1" w:rsidRDefault="00615AC1" w:rsidP="00615AC1">
            <w:pPr>
              <w:pStyle w:val="Title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615AC1">
              <w:rPr>
                <w:rFonts w:ascii="Arial" w:hAnsi="Arial" w:cs="Arial"/>
                <w:b w:val="0"/>
                <w:sz w:val="24"/>
                <w:szCs w:val="24"/>
              </w:rPr>
              <w:t>CRS 24-72-303(4)(c)(D)</w:t>
            </w:r>
            <w:r w:rsidR="00BB6260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Pr="00615AC1">
              <w:rPr>
                <w:rFonts w:ascii="Arial" w:hAnsi="Arial" w:cs="Arial"/>
                <w:b w:val="0"/>
                <w:sz w:val="24"/>
                <w:szCs w:val="24"/>
              </w:rPr>
              <w:t xml:space="preserve">The identity of officers who volunteered information related to </w:t>
            </w:r>
            <w:proofErr w:type="gramStart"/>
            <w:r w:rsidRPr="00615AC1">
              <w:rPr>
                <w:rFonts w:ascii="Arial" w:hAnsi="Arial" w:cs="Arial"/>
                <w:b w:val="0"/>
                <w:sz w:val="24"/>
                <w:szCs w:val="24"/>
              </w:rPr>
              <w:t>the internal</w:t>
            </w:r>
            <w:proofErr w:type="gramEnd"/>
            <w:r w:rsidRPr="00615AC1">
              <w:rPr>
                <w:rFonts w:ascii="Arial" w:hAnsi="Arial" w:cs="Arial"/>
                <w:b w:val="0"/>
                <w:sz w:val="24"/>
                <w:szCs w:val="24"/>
              </w:rPr>
              <w:t xml:space="preserve"> investigation but who are not a subject of the internal investigation</w:t>
            </w:r>
          </w:p>
          <w:p w14:paraId="777317A7" w14:textId="77777777" w:rsidR="006D4FE3" w:rsidRDefault="006D4FE3" w:rsidP="00615AC1">
            <w:pPr>
              <w:pStyle w:val="Title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36556161" w14:textId="25A64A0A" w:rsidR="006D4FE3" w:rsidRPr="00615AC1" w:rsidRDefault="006D4FE3" w:rsidP="00615AC1">
            <w:pPr>
              <w:pStyle w:val="Title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Note: Includes City Employees and civilian members of PPD</w:t>
            </w:r>
          </w:p>
        </w:tc>
      </w:tr>
      <w:tr w:rsidR="006D4FE3" w14:paraId="4509A60E" w14:textId="77777777" w:rsidTr="006D4FE3">
        <w:trPr>
          <w:trHeight w:val="2135"/>
        </w:trPr>
        <w:tc>
          <w:tcPr>
            <w:tcW w:w="2310" w:type="pct"/>
          </w:tcPr>
          <w:p w14:paraId="125E5357" w14:textId="4F8BB048" w:rsidR="00615AC1" w:rsidRDefault="00631729" w:rsidP="00615AC1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ascii="Arial" w:hAnsi="Arial" w:cs="Arial"/>
                <w:b w:val="0"/>
                <w:bCs/>
                <w:sz w:val="24"/>
              </w:rPr>
              <w:t xml:space="preserve">3, 5-6, 9-11, 14-17, 19, 22-24, 26-27, 29, 31, 35, 37-38, 40-41, 43, 50-51, 54, 60, 63-64, 66-67, 70-72, 74-77, 80-81, 83,85, 89, 91, 94-95, 97, 102-103, 106, 111, 114-119, 123-124, 127-129, 134-141, 144-145, 148-159, </w:t>
            </w:r>
            <w:r w:rsidR="006D4FE3">
              <w:rPr>
                <w:rFonts w:ascii="Arial" w:hAnsi="Arial" w:cs="Arial"/>
                <w:b w:val="0"/>
                <w:bCs/>
                <w:sz w:val="24"/>
              </w:rPr>
              <w:t>164, 167, 169, 172-173, 175, 177-179, 181-185, 187, 191, 194-201, 205-207, 222, 248-256, 261, 263-267, 270-273, 275-279, 281, 303-310, 312, 315-316, 319-321, 326, 330-331</w:t>
            </w:r>
          </w:p>
        </w:tc>
        <w:tc>
          <w:tcPr>
            <w:tcW w:w="2690" w:type="pct"/>
          </w:tcPr>
          <w:p w14:paraId="6C4E9F28" w14:textId="77777777" w:rsidR="00615AC1" w:rsidRDefault="00615AC1" w:rsidP="00615AC1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ascii="Arial" w:hAnsi="Arial" w:cs="Arial"/>
                <w:b w:val="0"/>
                <w:bCs/>
                <w:sz w:val="24"/>
              </w:rPr>
              <w:t>CRS 24-72-303(4)(b)(II)</w:t>
            </w:r>
            <w:r w:rsidR="00BB6260">
              <w:rPr>
                <w:rFonts w:ascii="Arial" w:hAnsi="Arial" w:cs="Arial"/>
                <w:b w:val="0"/>
                <w:bCs/>
                <w:sz w:val="24"/>
              </w:rPr>
              <w:t xml:space="preserve"> Any identifying or contact information related to confidential informants, witnesses, or victims</w:t>
            </w:r>
          </w:p>
          <w:p w14:paraId="47AFF9A9" w14:textId="44F0393B" w:rsidR="00631729" w:rsidRDefault="00631729" w:rsidP="00615AC1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ascii="Arial" w:hAnsi="Arial" w:cs="Arial"/>
                <w:b w:val="0"/>
                <w:bCs/>
                <w:sz w:val="24"/>
              </w:rPr>
              <w:t>Note</w:t>
            </w:r>
            <w:proofErr w:type="gramStart"/>
            <w:r>
              <w:rPr>
                <w:rFonts w:ascii="Arial" w:hAnsi="Arial" w:cs="Arial"/>
                <w:b w:val="0"/>
                <w:bCs/>
                <w:sz w:val="24"/>
              </w:rPr>
              <w:t>:  Case</w:t>
            </w:r>
            <w:proofErr w:type="gramEnd"/>
            <w:r>
              <w:rPr>
                <w:rFonts w:ascii="Arial" w:hAnsi="Arial" w:cs="Arial"/>
                <w:b w:val="0"/>
                <w:bCs/>
                <w:sz w:val="24"/>
              </w:rPr>
              <w:t xml:space="preserve"> Report numbers included as possible identifying info of individuals above</w:t>
            </w:r>
          </w:p>
        </w:tc>
      </w:tr>
      <w:tr w:rsidR="006D4FE3" w14:paraId="65C4411C" w14:textId="77777777" w:rsidTr="006D4FE3">
        <w:trPr>
          <w:trHeight w:val="1936"/>
        </w:trPr>
        <w:tc>
          <w:tcPr>
            <w:tcW w:w="2310" w:type="pct"/>
          </w:tcPr>
          <w:p w14:paraId="1E3442E0" w14:textId="46D438F9" w:rsidR="00615AC1" w:rsidRDefault="00631729" w:rsidP="00615AC1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ascii="Arial" w:hAnsi="Arial" w:cs="Arial"/>
                <w:b w:val="0"/>
                <w:bCs/>
                <w:sz w:val="24"/>
              </w:rPr>
              <w:t>161</w:t>
            </w:r>
            <w:r w:rsidR="006D4FE3">
              <w:rPr>
                <w:rFonts w:ascii="Arial" w:hAnsi="Arial" w:cs="Arial"/>
                <w:b w:val="0"/>
                <w:bCs/>
                <w:sz w:val="24"/>
              </w:rPr>
              <w:t>, 163, 170, 186, 189, 192, 202, 208-212, 214, 220, 242, 258, 268, 282, 301, 313, 322</w:t>
            </w:r>
          </w:p>
        </w:tc>
        <w:tc>
          <w:tcPr>
            <w:tcW w:w="2690" w:type="pct"/>
          </w:tcPr>
          <w:p w14:paraId="55F65268" w14:textId="44AC4B2C" w:rsidR="00615AC1" w:rsidRDefault="00EB5AD2" w:rsidP="00615AC1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ascii="Arial" w:hAnsi="Arial" w:cs="Arial"/>
                <w:b w:val="0"/>
                <w:bCs/>
                <w:sz w:val="24"/>
              </w:rPr>
              <w:t>CRS 24-72-303(</w:t>
            </w:r>
            <w:proofErr w:type="gramStart"/>
            <w:r>
              <w:rPr>
                <w:rFonts w:ascii="Arial" w:hAnsi="Arial" w:cs="Arial"/>
                <w:b w:val="0"/>
                <w:bCs/>
                <w:sz w:val="24"/>
              </w:rPr>
              <w:t>4)(c</w:t>
            </w:r>
            <w:proofErr w:type="gramEnd"/>
            <w:r>
              <w:rPr>
                <w:rFonts w:ascii="Arial" w:hAnsi="Arial" w:cs="Arial"/>
                <w:b w:val="0"/>
                <w:bCs/>
                <w:sz w:val="24"/>
              </w:rPr>
              <w:t xml:space="preserve">)(E) </w:t>
            </w:r>
            <w:r w:rsidR="006D4FE3">
              <w:rPr>
                <w:rFonts w:ascii="Arial" w:hAnsi="Arial" w:cs="Arial"/>
                <w:b w:val="0"/>
                <w:bCs/>
                <w:sz w:val="24"/>
              </w:rPr>
              <w:t>Specific information that would reveal confidential intelligence information or security procedure of a law enforcement agency.</w:t>
            </w:r>
          </w:p>
        </w:tc>
      </w:tr>
    </w:tbl>
    <w:p w14:paraId="18D1B84E" w14:textId="77777777" w:rsidR="00615AC1" w:rsidRDefault="00615AC1" w:rsidP="0076688E">
      <w:pPr>
        <w:pStyle w:val="Title"/>
        <w:jc w:val="both"/>
        <w:rPr>
          <w:rFonts w:ascii="Arial" w:hAnsi="Arial" w:cs="Arial"/>
          <w:b w:val="0"/>
          <w:bCs/>
          <w:sz w:val="24"/>
        </w:rPr>
      </w:pPr>
    </w:p>
    <w:sectPr w:rsidR="00615AC1" w:rsidSect="00852B29">
      <w:footerReference w:type="default" r:id="rId8"/>
      <w:pgSz w:w="12240" w:h="15840"/>
      <w:pgMar w:top="864" w:right="1440" w:bottom="72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02BCE" w14:textId="77777777" w:rsidR="00C73A99" w:rsidRDefault="00C73A99">
      <w:r>
        <w:separator/>
      </w:r>
    </w:p>
  </w:endnote>
  <w:endnote w:type="continuationSeparator" w:id="0">
    <w:p w14:paraId="2876EBA0" w14:textId="77777777" w:rsidR="00C73A99" w:rsidRDefault="00C73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A3D97" w14:textId="77777777" w:rsidR="00511071" w:rsidRDefault="00511071">
    <w:pPr>
      <w:pStyle w:val="Footer"/>
    </w:pPr>
    <w:r>
      <w:rPr>
        <w:noProof/>
      </w:rPr>
      <w:drawing>
        <wp:inline distT="0" distB="0" distL="0" distR="0" wp14:anchorId="7224305C" wp14:editId="71603487">
          <wp:extent cx="449580" cy="550563"/>
          <wp:effectExtent l="0" t="0" r="7620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D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4925" cy="569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 </w:t>
    </w:r>
    <w:r w:rsidR="00A31069" w:rsidRPr="00511071">
      <w:rPr>
        <w:sz w:val="16"/>
        <w:szCs w:val="16"/>
      </w:rPr>
      <w:t xml:space="preserve">ACCREDITED 2017 </w:t>
    </w:r>
    <w:r w:rsidRPr="00511071">
      <w:rPr>
        <w:sz w:val="16"/>
        <w:szCs w:val="16"/>
      </w:rPr>
      <w:t>– COMMIS</w:t>
    </w:r>
    <w:r>
      <w:rPr>
        <w:sz w:val="16"/>
        <w:szCs w:val="16"/>
      </w:rPr>
      <w:t>S</w:t>
    </w:r>
    <w:r w:rsidRPr="00511071">
      <w:rPr>
        <w:sz w:val="16"/>
        <w:szCs w:val="16"/>
      </w:rPr>
      <w:t>ION ON ACCREDITATION FOR LAW ENFORCEMENT AGENCIES, INC</w:t>
    </w:r>
    <w:r>
      <w:rPr>
        <w:sz w:val="16"/>
        <w:szCs w:val="16"/>
      </w:rPr>
      <w:t xml:space="preserve">  </w:t>
    </w:r>
    <w:r>
      <w:t xml:space="preserve">    </w:t>
    </w:r>
    <w:r>
      <w:rPr>
        <w:noProof/>
      </w:rPr>
      <w:drawing>
        <wp:inline distT="0" distB="0" distL="0" distR="0" wp14:anchorId="12CC09AB" wp14:editId="389BAAE1">
          <wp:extent cx="423312" cy="50292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awEnforcementSmall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37597" cy="5198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49B647" w14:textId="77777777" w:rsidR="00A31069" w:rsidRDefault="00A31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2A7CD" w14:textId="77777777" w:rsidR="00C73A99" w:rsidRDefault="00C73A99">
      <w:r>
        <w:separator/>
      </w:r>
    </w:p>
  </w:footnote>
  <w:footnote w:type="continuationSeparator" w:id="0">
    <w:p w14:paraId="1DF2D06C" w14:textId="77777777" w:rsidR="00C73A99" w:rsidRDefault="00C73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48A3B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CF3096"/>
    <w:multiLevelType w:val="singleLevel"/>
    <w:tmpl w:val="026A07F6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" w15:restartNumberingAfterBreak="0">
    <w:nsid w:val="18C20673"/>
    <w:multiLevelType w:val="hybridMultilevel"/>
    <w:tmpl w:val="DAF20B32"/>
    <w:lvl w:ilvl="0" w:tplc="71B831E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715F1DE0"/>
    <w:multiLevelType w:val="hybridMultilevel"/>
    <w:tmpl w:val="11B25CA6"/>
    <w:lvl w:ilvl="0" w:tplc="20EA2210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444839142">
    <w:abstractNumId w:val="0"/>
  </w:num>
  <w:num w:numId="2" w16cid:durableId="972901900">
    <w:abstractNumId w:val="0"/>
  </w:num>
  <w:num w:numId="3" w16cid:durableId="1605116170">
    <w:abstractNumId w:val="0"/>
  </w:num>
  <w:num w:numId="4" w16cid:durableId="535778343">
    <w:abstractNumId w:val="0"/>
  </w:num>
  <w:num w:numId="5" w16cid:durableId="607128140">
    <w:abstractNumId w:val="0"/>
  </w:num>
  <w:num w:numId="6" w16cid:durableId="915283532">
    <w:abstractNumId w:val="0"/>
  </w:num>
  <w:num w:numId="7" w16cid:durableId="1012536426">
    <w:abstractNumId w:val="1"/>
  </w:num>
  <w:num w:numId="8" w16cid:durableId="822309792">
    <w:abstractNumId w:val="2"/>
  </w:num>
  <w:num w:numId="9" w16cid:durableId="1260673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35F"/>
    <w:rsid w:val="00024607"/>
    <w:rsid w:val="000D7B84"/>
    <w:rsid w:val="001344D9"/>
    <w:rsid w:val="00152D75"/>
    <w:rsid w:val="00162D1A"/>
    <w:rsid w:val="001B129F"/>
    <w:rsid w:val="00304E5A"/>
    <w:rsid w:val="00306794"/>
    <w:rsid w:val="0039735F"/>
    <w:rsid w:val="003A7BD3"/>
    <w:rsid w:val="003D6720"/>
    <w:rsid w:val="004141F2"/>
    <w:rsid w:val="004223EF"/>
    <w:rsid w:val="00473B0C"/>
    <w:rsid w:val="004D186E"/>
    <w:rsid w:val="00504627"/>
    <w:rsid w:val="00511071"/>
    <w:rsid w:val="005370A3"/>
    <w:rsid w:val="00553531"/>
    <w:rsid w:val="00564668"/>
    <w:rsid w:val="00573222"/>
    <w:rsid w:val="005867FB"/>
    <w:rsid w:val="00593EE5"/>
    <w:rsid w:val="005D64A5"/>
    <w:rsid w:val="005E1324"/>
    <w:rsid w:val="005E4BC4"/>
    <w:rsid w:val="00615AC1"/>
    <w:rsid w:val="00631729"/>
    <w:rsid w:val="0069239A"/>
    <w:rsid w:val="006B5904"/>
    <w:rsid w:val="006C047E"/>
    <w:rsid w:val="006D4FE3"/>
    <w:rsid w:val="007116C7"/>
    <w:rsid w:val="007162CD"/>
    <w:rsid w:val="0076688E"/>
    <w:rsid w:val="007E69F6"/>
    <w:rsid w:val="00852B29"/>
    <w:rsid w:val="00873CEE"/>
    <w:rsid w:val="00875FD5"/>
    <w:rsid w:val="008A3385"/>
    <w:rsid w:val="008F1CC1"/>
    <w:rsid w:val="009A31D7"/>
    <w:rsid w:val="009A50D7"/>
    <w:rsid w:val="009B661A"/>
    <w:rsid w:val="009E0BCB"/>
    <w:rsid w:val="009F1478"/>
    <w:rsid w:val="00A16605"/>
    <w:rsid w:val="00A31069"/>
    <w:rsid w:val="00B06614"/>
    <w:rsid w:val="00B16278"/>
    <w:rsid w:val="00B62A1D"/>
    <w:rsid w:val="00B669FA"/>
    <w:rsid w:val="00B73680"/>
    <w:rsid w:val="00B96E99"/>
    <w:rsid w:val="00BA6696"/>
    <w:rsid w:val="00BB6260"/>
    <w:rsid w:val="00BF339D"/>
    <w:rsid w:val="00BF6D1F"/>
    <w:rsid w:val="00C73A99"/>
    <w:rsid w:val="00DD3FC0"/>
    <w:rsid w:val="00E21CEC"/>
    <w:rsid w:val="00E27A86"/>
    <w:rsid w:val="00E42539"/>
    <w:rsid w:val="00E52E5C"/>
    <w:rsid w:val="00E5361D"/>
    <w:rsid w:val="00E64D88"/>
    <w:rsid w:val="00E930C2"/>
    <w:rsid w:val="00EA0E4F"/>
    <w:rsid w:val="00EA5EAB"/>
    <w:rsid w:val="00EB4DBF"/>
    <w:rsid w:val="00EB5AD2"/>
    <w:rsid w:val="00F06487"/>
    <w:rsid w:val="00F539DE"/>
    <w:rsid w:val="00FC59BC"/>
    <w:rsid w:val="00FD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4DE9F"/>
  <w15:docId w15:val="{6CCD4BB9-4678-4E09-BFA6-E4E053E4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29F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129F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129F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129F"/>
    <w:pPr>
      <w:keepNext/>
      <w:outlineLvl w:val="2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162C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7162C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162CD"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99"/>
    <w:qFormat/>
    <w:rsid w:val="001B129F"/>
    <w:pPr>
      <w:jc w:val="center"/>
    </w:pPr>
    <w:rPr>
      <w:b/>
      <w:sz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7162CD"/>
    <w:rPr>
      <w:rFonts w:ascii="Cambria" w:hAnsi="Cambria" w:cs="Times New Roman"/>
      <w:b/>
      <w:bCs/>
      <w:kern w:val="28"/>
      <w:sz w:val="32"/>
      <w:szCs w:val="32"/>
    </w:rPr>
  </w:style>
  <w:style w:type="paragraph" w:styleId="BlockText">
    <w:name w:val="Block Text"/>
    <w:basedOn w:val="Normal"/>
    <w:uiPriority w:val="99"/>
    <w:rsid w:val="001B129F"/>
    <w:pPr>
      <w:ind w:left="1440" w:right="1440"/>
      <w:jc w:val="both"/>
    </w:pPr>
  </w:style>
  <w:style w:type="paragraph" w:styleId="BodyText">
    <w:name w:val="Body Text"/>
    <w:basedOn w:val="Normal"/>
    <w:link w:val="BodyTextChar"/>
    <w:uiPriority w:val="99"/>
    <w:rsid w:val="001B129F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162CD"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rsid w:val="001B12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162C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1B12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162CD"/>
    <w:rPr>
      <w:rFonts w:cs="Times New Roman"/>
      <w:sz w:val="24"/>
    </w:rPr>
  </w:style>
  <w:style w:type="paragraph" w:styleId="ListBullet">
    <w:name w:val="List Bullet"/>
    <w:basedOn w:val="Normal"/>
    <w:autoRedefine/>
    <w:uiPriority w:val="99"/>
    <w:rsid w:val="001B129F"/>
    <w:pPr>
      <w:numPr>
        <w:numId w:val="7"/>
      </w:numPr>
      <w:tabs>
        <w:tab w:val="clear" w:pos="720"/>
        <w:tab w:val="num" w:pos="360"/>
        <w:tab w:val="left" w:pos="1800"/>
      </w:tabs>
      <w:spacing w:line="480" w:lineRule="auto"/>
      <w:ind w:left="360"/>
    </w:pPr>
    <w:rPr>
      <w:szCs w:val="24"/>
    </w:rPr>
  </w:style>
  <w:style w:type="character" w:styleId="Hyperlink">
    <w:name w:val="Hyperlink"/>
    <w:basedOn w:val="DefaultParagraphFont"/>
    <w:uiPriority w:val="99"/>
    <w:rsid w:val="001B129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B129F"/>
    <w:rPr>
      <w:rFonts w:cs="Times New Roman"/>
      <w:color w:val="800080"/>
      <w:u w:val="single"/>
    </w:rPr>
  </w:style>
  <w:style w:type="paragraph" w:customStyle="1" w:styleId="bodycopy">
    <w:name w:val="bodycopy"/>
    <w:basedOn w:val="Normal"/>
    <w:uiPriority w:val="99"/>
    <w:rsid w:val="00304E5A"/>
    <w:pPr>
      <w:spacing w:before="100" w:beforeAutospacing="1" w:after="100" w:afterAutospacing="1"/>
    </w:pPr>
    <w:rPr>
      <w:rFonts w:ascii="Arial" w:hAnsi="Arial" w:cs="Arial"/>
      <w:sz w:val="20"/>
    </w:rPr>
  </w:style>
  <w:style w:type="paragraph" w:styleId="NormalWeb">
    <w:name w:val="Normal (Web)"/>
    <w:basedOn w:val="Normal"/>
    <w:uiPriority w:val="99"/>
    <w:rsid w:val="00304E5A"/>
    <w:pPr>
      <w:spacing w:before="100" w:beforeAutospacing="1" w:after="100" w:afterAutospacing="1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B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BC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615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Council%20Backg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Council Backgrd</Template>
  <TotalTime>1</TotalTime>
  <Pages>1</Pages>
  <Words>232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Paper for Proposed</vt:lpstr>
    </vt:vector>
  </TitlesOfParts>
  <Company>City of Pueblo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Paper for Proposed</dc:title>
  <dc:subject/>
  <dc:creator>Sharon Weldon</dc:creator>
  <cp:keywords/>
  <dc:description/>
  <cp:lastModifiedBy>Jennifer Jackson</cp:lastModifiedBy>
  <cp:revision>2</cp:revision>
  <cp:lastPrinted>2024-03-01T17:34:00Z</cp:lastPrinted>
  <dcterms:created xsi:type="dcterms:W3CDTF">2025-01-22T23:14:00Z</dcterms:created>
  <dcterms:modified xsi:type="dcterms:W3CDTF">2025-01-22T23:14:00Z</dcterms:modified>
</cp:coreProperties>
</file>